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9D521" w14:textId="13F4E27C" w:rsidR="00A10484" w:rsidRPr="00076A40" w:rsidRDefault="00143D18" w:rsidP="00143D18">
      <w:pPr>
        <w:pStyle w:val="Title"/>
        <w:tabs>
          <w:tab w:val="left" w:pos="1590"/>
        </w:tabs>
        <w:rPr>
          <w:sz w:val="52"/>
        </w:rPr>
      </w:pPr>
      <w:r w:rsidRPr="00076A40">
        <w:rPr>
          <w:sz w:val="52"/>
        </w:rPr>
        <w:t>BBM104 – PROGRAMMING ASSIGNMENT 4</w:t>
      </w:r>
    </w:p>
    <w:p w14:paraId="4E720DA8" w14:textId="09CEB76E" w:rsidR="00855982" w:rsidRPr="00076A40" w:rsidRDefault="00143D18" w:rsidP="00855982">
      <w:pPr>
        <w:pStyle w:val="Heading1"/>
        <w:rPr>
          <w:sz w:val="32"/>
        </w:rPr>
      </w:pPr>
      <w:r w:rsidRPr="00076A40">
        <w:rPr>
          <w:sz w:val="32"/>
        </w:rPr>
        <w:t>Problem Definition</w:t>
      </w:r>
    </w:p>
    <w:p w14:paraId="18276765" w14:textId="1EF58D82" w:rsidR="00855982" w:rsidRPr="00076A40" w:rsidRDefault="00143D18" w:rsidP="00143D18">
      <w:pPr>
        <w:rPr>
          <w:sz w:val="20"/>
        </w:rPr>
      </w:pPr>
      <w:r w:rsidRPr="00076A40">
        <w:rPr>
          <w:sz w:val="20"/>
        </w:rPr>
        <w:t xml:space="preserve">In this assignment, we are expected to develop a two-dimensional </w:t>
      </w:r>
      <w:r w:rsidR="00E167A0" w:rsidRPr="00076A40">
        <w:rPr>
          <w:i/>
          <w:sz w:val="20"/>
        </w:rPr>
        <w:t>“</w:t>
      </w:r>
      <w:r w:rsidRPr="00076A40">
        <w:rPr>
          <w:i/>
          <w:sz w:val="20"/>
        </w:rPr>
        <w:t>infinite-runner</w:t>
      </w:r>
      <w:r w:rsidR="00E167A0" w:rsidRPr="00076A40">
        <w:rPr>
          <w:i/>
          <w:sz w:val="20"/>
        </w:rPr>
        <w:t>”</w:t>
      </w:r>
      <w:r w:rsidRPr="00076A40">
        <w:rPr>
          <w:sz w:val="20"/>
        </w:rPr>
        <w:t xml:space="preserve"> car race game using JavaFX framework. Game would consist of cars with randomly generated positions, collision detection, and an animation speed of which would increase as the gamer passes levels. </w:t>
      </w:r>
      <w:r w:rsidR="00E167A0" w:rsidRPr="00076A40">
        <w:rPr>
          <w:sz w:val="20"/>
        </w:rPr>
        <w:t>Another problem is that when randomly generating positions for rival cars, a car could overlap another car, or the cars could be placed in a way that it would be impossible for player to pass them: All of which would be unrealistic.</w:t>
      </w:r>
    </w:p>
    <w:p w14:paraId="3291C538" w14:textId="00DC3205" w:rsidR="00143D18" w:rsidRPr="00076A40" w:rsidRDefault="00143D18" w:rsidP="00143D18">
      <w:pPr>
        <w:pStyle w:val="Heading1"/>
        <w:rPr>
          <w:sz w:val="32"/>
        </w:rPr>
      </w:pPr>
      <w:r w:rsidRPr="00076A40">
        <w:rPr>
          <w:sz w:val="32"/>
        </w:rPr>
        <w:t>Solution Approach</w:t>
      </w:r>
    </w:p>
    <w:p w14:paraId="58E44C44" w14:textId="591EE54A" w:rsidR="00143D18" w:rsidRPr="00B24106" w:rsidRDefault="00E167A0" w:rsidP="00143D18">
      <w:pPr>
        <w:rPr>
          <w:sz w:val="20"/>
        </w:rPr>
      </w:pPr>
      <w:r w:rsidRPr="00B24106">
        <w:rPr>
          <w:sz w:val="20"/>
        </w:rPr>
        <w:t>To overcome the situation of which the cars would overlap each other or wouldn’t give way to player, I have used</w:t>
      </w:r>
      <w:r w:rsidR="002346A3" w:rsidRPr="00B24106">
        <w:rPr>
          <w:sz w:val="20"/>
        </w:rPr>
        <w:t xml:space="preserve"> (with reluctancy)</w:t>
      </w:r>
      <w:r w:rsidRPr="00B24106">
        <w:rPr>
          <w:sz w:val="20"/>
        </w:rPr>
        <w:t xml:space="preserve"> a brute-force like technique that generates new</w:t>
      </w:r>
      <w:r w:rsidR="00407A90" w:rsidRPr="00B24106">
        <w:rPr>
          <w:sz w:val="20"/>
        </w:rPr>
        <w:t xml:space="preserve"> random </w:t>
      </w:r>
      <w:r w:rsidRPr="00B24106">
        <w:rPr>
          <w:sz w:val="20"/>
        </w:rPr>
        <w:t xml:space="preserve">positions </w:t>
      </w:r>
      <w:r w:rsidR="00407A90" w:rsidRPr="00B24106">
        <w:rPr>
          <w:sz w:val="20"/>
        </w:rPr>
        <w:t>when a car’s</w:t>
      </w:r>
      <w:r w:rsidRPr="00B24106">
        <w:rPr>
          <w:sz w:val="20"/>
        </w:rPr>
        <w:t xml:space="preserve"> position doesn’t meet </w:t>
      </w:r>
      <w:r w:rsidR="00407A90" w:rsidRPr="00B24106">
        <w:rPr>
          <w:sz w:val="20"/>
        </w:rPr>
        <w:t>the requirements</w:t>
      </w:r>
      <w:r w:rsidRPr="00B24106">
        <w:rPr>
          <w:sz w:val="20"/>
        </w:rPr>
        <w:t>.</w:t>
      </w:r>
      <w:r w:rsidR="00407A90" w:rsidRPr="00B24106">
        <w:rPr>
          <w:sz w:val="20"/>
        </w:rPr>
        <w:t xml:space="preserve"> </w:t>
      </w:r>
      <w:r w:rsidR="002346A3" w:rsidRPr="00B24106">
        <w:rPr>
          <w:sz w:val="20"/>
        </w:rPr>
        <w:t xml:space="preserve">To represent every </w:t>
      </w:r>
      <w:proofErr w:type="spellStart"/>
      <w:r w:rsidR="002346A3" w:rsidRPr="00B24106">
        <w:rPr>
          <w:sz w:val="20"/>
        </w:rPr>
        <w:t>renderable</w:t>
      </w:r>
      <w:proofErr w:type="spellEnd"/>
      <w:r w:rsidR="002346A3" w:rsidRPr="00B24106">
        <w:rPr>
          <w:sz w:val="20"/>
        </w:rPr>
        <w:t xml:space="preserve"> game object, I’ve developed an abstract </w:t>
      </w:r>
      <w:r w:rsidR="002346A3" w:rsidRPr="00B24106">
        <w:rPr>
          <w:i/>
          <w:sz w:val="20"/>
        </w:rPr>
        <w:t>Sprite</w:t>
      </w:r>
      <w:r w:rsidR="002346A3" w:rsidRPr="00B24106">
        <w:rPr>
          <w:sz w:val="20"/>
        </w:rPr>
        <w:t xml:space="preserve"> class with Image, position and velocity attributes</w:t>
      </w:r>
      <w:r w:rsidR="00B24106" w:rsidRPr="00B24106">
        <w:rPr>
          <w:sz w:val="20"/>
        </w:rPr>
        <w:t>; and to render it,</w:t>
      </w:r>
      <w:r w:rsidR="002346A3" w:rsidRPr="00B24106">
        <w:rPr>
          <w:sz w:val="20"/>
        </w:rPr>
        <w:t xml:space="preserve"> I’ve used </w:t>
      </w:r>
      <w:proofErr w:type="spellStart"/>
      <w:r w:rsidR="002346A3" w:rsidRPr="00B24106">
        <w:rPr>
          <w:i/>
          <w:sz w:val="20"/>
        </w:rPr>
        <w:t>GraphicsContext</w:t>
      </w:r>
      <w:proofErr w:type="spellEnd"/>
      <w:r w:rsidR="002346A3" w:rsidRPr="00B24106">
        <w:rPr>
          <w:sz w:val="20"/>
        </w:rPr>
        <w:t xml:space="preserve"> attribute of the </w:t>
      </w:r>
      <w:r w:rsidR="002346A3" w:rsidRPr="00B24106">
        <w:rPr>
          <w:i/>
          <w:sz w:val="20"/>
        </w:rPr>
        <w:t>Canvas</w:t>
      </w:r>
      <w:r w:rsidR="002346A3" w:rsidRPr="00B24106">
        <w:rPr>
          <w:sz w:val="20"/>
        </w:rPr>
        <w:t xml:space="preserve"> object in </w:t>
      </w:r>
      <w:r w:rsidR="002346A3" w:rsidRPr="00B24106">
        <w:rPr>
          <w:i/>
          <w:sz w:val="20"/>
        </w:rPr>
        <w:t>Scene</w:t>
      </w:r>
      <w:r w:rsidR="002346A3" w:rsidRPr="00B24106">
        <w:rPr>
          <w:sz w:val="20"/>
        </w:rPr>
        <w:t>.</w:t>
      </w:r>
      <w:r w:rsidR="00B24106" w:rsidRPr="00B24106">
        <w:rPr>
          <w:sz w:val="20"/>
        </w:rPr>
        <w:t xml:space="preserve"> Also, I have implemented a pause-resume feature (using ESC key)</w:t>
      </w:r>
      <w:r w:rsidR="00B24106">
        <w:rPr>
          <w:sz w:val="20"/>
        </w:rPr>
        <w:t>.</w:t>
      </w:r>
      <w:bookmarkStart w:id="0" w:name="_GoBack"/>
      <w:bookmarkEnd w:id="0"/>
    </w:p>
    <w:p w14:paraId="368AC9A5" w14:textId="2B4809EB" w:rsidR="00143D18" w:rsidRPr="00076A40" w:rsidRDefault="00143D18" w:rsidP="00143D18">
      <w:pPr>
        <w:pStyle w:val="Heading1"/>
        <w:rPr>
          <w:sz w:val="32"/>
        </w:rPr>
      </w:pPr>
      <w:r w:rsidRPr="00076A40">
        <w:rPr>
          <w:sz w:val="32"/>
        </w:rPr>
        <w:t>Explanation Per Class</w:t>
      </w:r>
    </w:p>
    <w:p w14:paraId="05B15431" w14:textId="57252AEE" w:rsidR="00143D18" w:rsidRPr="00076A40" w:rsidRDefault="00D323D6" w:rsidP="00143D18">
      <w:pPr>
        <w:rPr>
          <w:sz w:val="20"/>
        </w:rPr>
      </w:pPr>
      <w:r w:rsidRPr="00076A40">
        <w:rPr>
          <w:sz w:val="20"/>
        </w:rPr>
        <w:t xml:space="preserve">I created </w:t>
      </w:r>
      <w:r w:rsidR="0057185C" w:rsidRPr="00076A40">
        <w:rPr>
          <w:sz w:val="20"/>
        </w:rPr>
        <w:t>three</w:t>
      </w:r>
      <w:r w:rsidRPr="00076A40">
        <w:rPr>
          <w:sz w:val="20"/>
        </w:rPr>
        <w:t xml:space="preserve"> packages</w:t>
      </w:r>
      <w:r w:rsidR="0057185C" w:rsidRPr="00076A40">
        <w:rPr>
          <w:sz w:val="20"/>
        </w:rPr>
        <w:t xml:space="preserve"> and a resource folder</w:t>
      </w:r>
      <w:r w:rsidRPr="00076A40">
        <w:rPr>
          <w:sz w:val="20"/>
        </w:rPr>
        <w:t xml:space="preserve"> with each having its similar </w:t>
      </w:r>
      <w:r w:rsidR="0057185C" w:rsidRPr="00076A40">
        <w:rPr>
          <w:sz w:val="20"/>
        </w:rPr>
        <w:t>files</w:t>
      </w:r>
      <w:r w:rsidRPr="00076A40">
        <w:rPr>
          <w:sz w:val="20"/>
        </w:rPr>
        <w:t>, named “game”, “physics”, “resources” and “</w:t>
      </w:r>
      <w:proofErr w:type="spellStart"/>
      <w:r w:rsidRPr="00076A40">
        <w:rPr>
          <w:sz w:val="20"/>
        </w:rPr>
        <w:t>util</w:t>
      </w:r>
      <w:proofErr w:type="spellEnd"/>
      <w:r w:rsidRPr="00076A40">
        <w:rPr>
          <w:sz w:val="20"/>
        </w:rPr>
        <w:t>”:</w:t>
      </w:r>
    </w:p>
    <w:p w14:paraId="227B80C6" w14:textId="1A9E06A5" w:rsidR="0057185C" w:rsidRPr="00076A40" w:rsidRDefault="0057185C" w:rsidP="0057185C">
      <w:pPr>
        <w:pStyle w:val="ListParagraph"/>
        <w:numPr>
          <w:ilvl w:val="0"/>
          <w:numId w:val="30"/>
        </w:numPr>
        <w:rPr>
          <w:b/>
          <w:sz w:val="20"/>
        </w:rPr>
      </w:pPr>
      <w:r w:rsidRPr="00076A40">
        <w:rPr>
          <w:b/>
          <w:sz w:val="20"/>
        </w:rPr>
        <w:t>Package “game”</w:t>
      </w:r>
    </w:p>
    <w:p w14:paraId="0A6A1DA3" w14:textId="33B53F30" w:rsidR="0057185C" w:rsidRPr="00076A40" w:rsidRDefault="0057185C" w:rsidP="0057185C">
      <w:pPr>
        <w:pStyle w:val="ListParagraph"/>
        <w:numPr>
          <w:ilvl w:val="1"/>
          <w:numId w:val="30"/>
        </w:numPr>
        <w:rPr>
          <w:sz w:val="20"/>
        </w:rPr>
      </w:pPr>
      <w:r w:rsidRPr="00076A40">
        <w:rPr>
          <w:b/>
          <w:sz w:val="20"/>
        </w:rPr>
        <w:t>Game</w:t>
      </w:r>
      <w:r w:rsidRPr="00076A40">
        <w:rPr>
          <w:sz w:val="20"/>
        </w:rPr>
        <w:t xml:space="preserve">: </w:t>
      </w:r>
      <w:r w:rsidR="00E6282B">
        <w:rPr>
          <w:sz w:val="20"/>
        </w:rPr>
        <w:t>Co</w:t>
      </w:r>
      <w:r w:rsidRPr="00076A40">
        <w:rPr>
          <w:sz w:val="20"/>
        </w:rPr>
        <w:t xml:space="preserve">ntains an </w:t>
      </w:r>
      <w:proofErr w:type="spellStart"/>
      <w:r w:rsidRPr="00076A40">
        <w:rPr>
          <w:i/>
          <w:sz w:val="20"/>
        </w:rPr>
        <w:t>ArrayList</w:t>
      </w:r>
      <w:proofErr w:type="spellEnd"/>
      <w:r w:rsidRPr="00076A40">
        <w:rPr>
          <w:sz w:val="20"/>
        </w:rPr>
        <w:t xml:space="preserve"> of </w:t>
      </w:r>
      <w:r w:rsidRPr="00076A40">
        <w:rPr>
          <w:i/>
          <w:sz w:val="20"/>
        </w:rPr>
        <w:t>Sprite</w:t>
      </w:r>
      <w:r w:rsidRPr="00076A40">
        <w:rPr>
          <w:sz w:val="20"/>
        </w:rPr>
        <w:t xml:space="preserve"> objects, and a render method which renders and updates each game object.</w:t>
      </w:r>
    </w:p>
    <w:p w14:paraId="121230D1" w14:textId="3D30D8F6" w:rsidR="0057185C" w:rsidRPr="00076A40" w:rsidRDefault="0057185C" w:rsidP="0057185C">
      <w:pPr>
        <w:pStyle w:val="ListParagraph"/>
        <w:numPr>
          <w:ilvl w:val="1"/>
          <w:numId w:val="30"/>
        </w:numPr>
        <w:rPr>
          <w:sz w:val="20"/>
        </w:rPr>
      </w:pPr>
      <w:r w:rsidRPr="00076A40">
        <w:rPr>
          <w:b/>
          <w:sz w:val="20"/>
        </w:rPr>
        <w:t>Package “mechanics”</w:t>
      </w:r>
      <w:r w:rsidRPr="00076A40">
        <w:rPr>
          <w:sz w:val="20"/>
        </w:rPr>
        <w:t>:</w:t>
      </w:r>
    </w:p>
    <w:p w14:paraId="59A85CF6" w14:textId="52D2B935" w:rsidR="0057185C" w:rsidRPr="00076A40" w:rsidRDefault="0057185C" w:rsidP="0057185C">
      <w:pPr>
        <w:pStyle w:val="ListParagraph"/>
        <w:numPr>
          <w:ilvl w:val="2"/>
          <w:numId w:val="30"/>
        </w:numPr>
        <w:rPr>
          <w:sz w:val="20"/>
        </w:rPr>
      </w:pPr>
      <w:proofErr w:type="spellStart"/>
      <w:r w:rsidRPr="00076A40">
        <w:rPr>
          <w:b/>
          <w:sz w:val="20"/>
        </w:rPr>
        <w:t>CarNavigation</w:t>
      </w:r>
      <w:proofErr w:type="spellEnd"/>
      <w:r w:rsidRPr="00076A40">
        <w:rPr>
          <w:sz w:val="20"/>
        </w:rPr>
        <w:t xml:space="preserve">: To be able to bypass the delay when pressed a key on the keyboard, it contains 4 </w:t>
      </w:r>
      <w:proofErr w:type="spellStart"/>
      <w:r w:rsidRPr="00076A40">
        <w:rPr>
          <w:sz w:val="20"/>
        </w:rPr>
        <w:t>boolean</w:t>
      </w:r>
      <w:proofErr w:type="spellEnd"/>
      <w:r w:rsidRPr="00076A40">
        <w:rPr>
          <w:sz w:val="20"/>
        </w:rPr>
        <w:t xml:space="preserve"> attributes which handles the car’s movements.</w:t>
      </w:r>
    </w:p>
    <w:p w14:paraId="7917FFA4" w14:textId="4C6728D5" w:rsidR="0057185C" w:rsidRPr="00076A40" w:rsidRDefault="0057185C" w:rsidP="0057185C">
      <w:pPr>
        <w:pStyle w:val="ListParagraph"/>
        <w:numPr>
          <w:ilvl w:val="1"/>
          <w:numId w:val="30"/>
        </w:numPr>
        <w:rPr>
          <w:sz w:val="20"/>
        </w:rPr>
      </w:pPr>
      <w:r w:rsidRPr="00076A40">
        <w:rPr>
          <w:b/>
          <w:sz w:val="20"/>
        </w:rPr>
        <w:t>Package “objects”</w:t>
      </w:r>
      <w:r w:rsidR="009E1508" w:rsidRPr="00076A40">
        <w:rPr>
          <w:sz w:val="20"/>
        </w:rPr>
        <w:t>:</w:t>
      </w:r>
    </w:p>
    <w:p w14:paraId="2C964A5F" w14:textId="14D2938E" w:rsidR="009E1508" w:rsidRPr="00076A40" w:rsidRDefault="009E1508" w:rsidP="009E1508">
      <w:pPr>
        <w:pStyle w:val="ListParagraph"/>
        <w:numPr>
          <w:ilvl w:val="2"/>
          <w:numId w:val="30"/>
        </w:numPr>
        <w:rPr>
          <w:sz w:val="20"/>
        </w:rPr>
      </w:pPr>
      <w:r w:rsidRPr="00076A40">
        <w:rPr>
          <w:b/>
          <w:sz w:val="20"/>
        </w:rPr>
        <w:t>Car</w:t>
      </w:r>
      <w:r w:rsidRPr="00076A40">
        <w:rPr>
          <w:sz w:val="20"/>
        </w:rPr>
        <w:t xml:space="preserve">: An abstract </w:t>
      </w:r>
      <w:r w:rsidR="00560FE8" w:rsidRPr="00076A40">
        <w:rPr>
          <w:sz w:val="20"/>
        </w:rPr>
        <w:t xml:space="preserve">sprite class </w:t>
      </w:r>
      <w:r w:rsidRPr="00076A40">
        <w:rPr>
          <w:sz w:val="20"/>
        </w:rPr>
        <w:t>representing a car containing position and velocity.</w:t>
      </w:r>
    </w:p>
    <w:p w14:paraId="38EC0E36" w14:textId="2CFEFC60" w:rsidR="00560FE8" w:rsidRPr="00076A40" w:rsidRDefault="00560FE8" w:rsidP="009E1508">
      <w:pPr>
        <w:pStyle w:val="ListParagraph"/>
        <w:numPr>
          <w:ilvl w:val="2"/>
          <w:numId w:val="30"/>
        </w:numPr>
        <w:rPr>
          <w:sz w:val="20"/>
        </w:rPr>
      </w:pPr>
      <w:proofErr w:type="spellStart"/>
      <w:r w:rsidRPr="00076A40">
        <w:rPr>
          <w:b/>
          <w:sz w:val="20"/>
        </w:rPr>
        <w:t>RivalCar</w:t>
      </w:r>
      <w:proofErr w:type="spellEnd"/>
      <w:r w:rsidRPr="00076A40">
        <w:rPr>
          <w:sz w:val="20"/>
        </w:rPr>
        <w:t xml:space="preserve">: An implementation of </w:t>
      </w:r>
      <w:r w:rsidRPr="00076A40">
        <w:rPr>
          <w:i/>
          <w:sz w:val="20"/>
        </w:rPr>
        <w:t>Car</w:t>
      </w:r>
      <w:r w:rsidRPr="00076A40">
        <w:rPr>
          <w:sz w:val="20"/>
        </w:rPr>
        <w:t>, for rival cars.</w:t>
      </w:r>
    </w:p>
    <w:p w14:paraId="61AD22A8" w14:textId="35B06A75" w:rsidR="00560FE8" w:rsidRPr="00076A40" w:rsidRDefault="00560FE8" w:rsidP="009E1508">
      <w:pPr>
        <w:pStyle w:val="ListParagraph"/>
        <w:numPr>
          <w:ilvl w:val="2"/>
          <w:numId w:val="30"/>
        </w:numPr>
        <w:rPr>
          <w:sz w:val="20"/>
        </w:rPr>
      </w:pPr>
      <w:proofErr w:type="spellStart"/>
      <w:r w:rsidRPr="00076A40">
        <w:rPr>
          <w:b/>
          <w:sz w:val="20"/>
        </w:rPr>
        <w:t>RedCar</w:t>
      </w:r>
      <w:proofErr w:type="spellEnd"/>
      <w:r w:rsidRPr="00076A40">
        <w:rPr>
          <w:sz w:val="20"/>
        </w:rPr>
        <w:t xml:space="preserve">: An implementation of </w:t>
      </w:r>
      <w:r w:rsidRPr="00076A40">
        <w:rPr>
          <w:i/>
          <w:sz w:val="20"/>
        </w:rPr>
        <w:t>Car</w:t>
      </w:r>
      <w:r w:rsidRPr="00076A40">
        <w:rPr>
          <w:sz w:val="20"/>
        </w:rPr>
        <w:t xml:space="preserve">, for player’s car, including </w:t>
      </w:r>
      <w:proofErr w:type="spellStart"/>
      <w:r w:rsidRPr="00076A40">
        <w:rPr>
          <w:i/>
          <w:sz w:val="20"/>
        </w:rPr>
        <w:t>CarNavigation</w:t>
      </w:r>
      <w:proofErr w:type="spellEnd"/>
      <w:r w:rsidRPr="00076A40">
        <w:rPr>
          <w:sz w:val="20"/>
        </w:rPr>
        <w:t xml:space="preserve"> attribute.</w:t>
      </w:r>
    </w:p>
    <w:p w14:paraId="4BF0D129" w14:textId="1E846604" w:rsidR="00560FE8" w:rsidRPr="00076A40" w:rsidRDefault="00560FE8" w:rsidP="009E1508">
      <w:pPr>
        <w:pStyle w:val="ListParagraph"/>
        <w:numPr>
          <w:ilvl w:val="2"/>
          <w:numId w:val="30"/>
        </w:numPr>
        <w:rPr>
          <w:sz w:val="20"/>
        </w:rPr>
      </w:pPr>
      <w:r w:rsidRPr="00076A40">
        <w:rPr>
          <w:b/>
          <w:sz w:val="20"/>
        </w:rPr>
        <w:t>Road</w:t>
      </w:r>
      <w:r w:rsidRPr="00076A40">
        <w:rPr>
          <w:sz w:val="20"/>
        </w:rPr>
        <w:t xml:space="preserve">: </w:t>
      </w:r>
      <w:r w:rsidR="00076A40" w:rsidRPr="00076A40">
        <w:rPr>
          <w:sz w:val="20"/>
        </w:rPr>
        <w:t xml:space="preserve">A </w:t>
      </w:r>
      <w:r w:rsidR="00076A40" w:rsidRPr="00076A40">
        <w:rPr>
          <w:i/>
          <w:sz w:val="20"/>
        </w:rPr>
        <w:t>Sprite</w:t>
      </w:r>
      <w:r w:rsidR="00076A40" w:rsidRPr="00076A40">
        <w:rPr>
          <w:sz w:val="20"/>
        </w:rPr>
        <w:t xml:space="preserve"> for representing road, contains road image.</w:t>
      </w:r>
    </w:p>
    <w:p w14:paraId="5EEDA821" w14:textId="75A9249B" w:rsidR="00076A40" w:rsidRPr="00076A40" w:rsidRDefault="00076A40" w:rsidP="00076A40">
      <w:pPr>
        <w:pStyle w:val="ListParagraph"/>
        <w:numPr>
          <w:ilvl w:val="2"/>
          <w:numId w:val="30"/>
        </w:numPr>
        <w:rPr>
          <w:sz w:val="20"/>
        </w:rPr>
      </w:pPr>
      <w:r w:rsidRPr="00076A40">
        <w:rPr>
          <w:b/>
          <w:sz w:val="20"/>
        </w:rPr>
        <w:t>Sprite</w:t>
      </w:r>
      <w:r w:rsidRPr="00076A40">
        <w:rPr>
          <w:sz w:val="20"/>
        </w:rPr>
        <w:t xml:space="preserve">: Base abstract class for all </w:t>
      </w:r>
      <w:proofErr w:type="spellStart"/>
      <w:r w:rsidRPr="00076A40">
        <w:rPr>
          <w:sz w:val="20"/>
        </w:rPr>
        <w:t>renderable</w:t>
      </w:r>
      <w:proofErr w:type="spellEnd"/>
      <w:r w:rsidRPr="00076A40">
        <w:rPr>
          <w:sz w:val="20"/>
        </w:rPr>
        <w:t xml:space="preserve"> game objects with image, size, position and velocity attributes.</w:t>
      </w:r>
    </w:p>
    <w:p w14:paraId="74EE50E8" w14:textId="0B8E1D3A" w:rsidR="00076A40" w:rsidRPr="00076A40" w:rsidRDefault="00076A40" w:rsidP="00076A40">
      <w:pPr>
        <w:pStyle w:val="ListParagraph"/>
        <w:numPr>
          <w:ilvl w:val="1"/>
          <w:numId w:val="30"/>
        </w:numPr>
        <w:rPr>
          <w:sz w:val="20"/>
        </w:rPr>
      </w:pPr>
      <w:r w:rsidRPr="00076A40">
        <w:rPr>
          <w:b/>
          <w:sz w:val="20"/>
        </w:rPr>
        <w:t>Package “resources”</w:t>
      </w:r>
      <w:r w:rsidRPr="00076A40">
        <w:rPr>
          <w:sz w:val="20"/>
        </w:rPr>
        <w:t>:</w:t>
      </w:r>
    </w:p>
    <w:p w14:paraId="6603DFC2" w14:textId="51C15F93" w:rsidR="00076A40" w:rsidRPr="00076A40" w:rsidRDefault="00076A40" w:rsidP="00076A40">
      <w:pPr>
        <w:pStyle w:val="ListParagraph"/>
        <w:numPr>
          <w:ilvl w:val="2"/>
          <w:numId w:val="30"/>
        </w:numPr>
        <w:rPr>
          <w:sz w:val="20"/>
        </w:rPr>
      </w:pPr>
      <w:proofErr w:type="spellStart"/>
      <w:r w:rsidRPr="00076A40">
        <w:rPr>
          <w:b/>
          <w:sz w:val="20"/>
        </w:rPr>
        <w:t>AudioPlayer</w:t>
      </w:r>
      <w:proofErr w:type="spellEnd"/>
      <w:r w:rsidRPr="00076A40">
        <w:rPr>
          <w:sz w:val="20"/>
        </w:rPr>
        <w:t>: A wrapper class for</w:t>
      </w:r>
      <w:r w:rsidRPr="00076A40">
        <w:rPr>
          <w:i/>
          <w:sz w:val="20"/>
        </w:rPr>
        <w:t xml:space="preserve"> </w:t>
      </w:r>
      <w:proofErr w:type="spellStart"/>
      <w:r w:rsidRPr="00076A40">
        <w:rPr>
          <w:i/>
          <w:sz w:val="20"/>
        </w:rPr>
        <w:t>MediaPlayer</w:t>
      </w:r>
      <w:proofErr w:type="spellEnd"/>
      <w:r w:rsidRPr="00076A40">
        <w:rPr>
          <w:sz w:val="20"/>
        </w:rPr>
        <w:t>, manages audio files.</w:t>
      </w:r>
    </w:p>
    <w:p w14:paraId="027C70D5" w14:textId="2EF54978" w:rsidR="00076A40" w:rsidRPr="00076A40" w:rsidRDefault="00076A40" w:rsidP="00076A40">
      <w:pPr>
        <w:pStyle w:val="ListParagraph"/>
        <w:numPr>
          <w:ilvl w:val="2"/>
          <w:numId w:val="30"/>
        </w:numPr>
        <w:rPr>
          <w:sz w:val="20"/>
        </w:rPr>
      </w:pPr>
      <w:proofErr w:type="spellStart"/>
      <w:r w:rsidRPr="00076A40">
        <w:rPr>
          <w:b/>
          <w:sz w:val="20"/>
        </w:rPr>
        <w:t>ResourceManager</w:t>
      </w:r>
      <w:proofErr w:type="spellEnd"/>
      <w:r w:rsidRPr="00076A40">
        <w:rPr>
          <w:sz w:val="20"/>
        </w:rPr>
        <w:t xml:space="preserve">: A singleton for managing resources like images and sounds, includes </w:t>
      </w:r>
      <w:proofErr w:type="spellStart"/>
      <w:r w:rsidRPr="00076A40">
        <w:rPr>
          <w:i/>
          <w:sz w:val="20"/>
        </w:rPr>
        <w:t>HashMap</w:t>
      </w:r>
      <w:r w:rsidRPr="00076A40">
        <w:rPr>
          <w:sz w:val="20"/>
        </w:rPr>
        <w:t>s</w:t>
      </w:r>
      <w:proofErr w:type="spellEnd"/>
      <w:r w:rsidRPr="00076A40">
        <w:rPr>
          <w:sz w:val="20"/>
        </w:rPr>
        <w:t xml:space="preserve"> for each type of resource.</w:t>
      </w:r>
    </w:p>
    <w:p w14:paraId="13103B1E" w14:textId="5DFAD003" w:rsidR="00076A40" w:rsidRPr="00076A40" w:rsidRDefault="00076A40" w:rsidP="00076A40">
      <w:pPr>
        <w:pStyle w:val="ListParagraph"/>
        <w:numPr>
          <w:ilvl w:val="0"/>
          <w:numId w:val="30"/>
        </w:numPr>
        <w:rPr>
          <w:sz w:val="20"/>
        </w:rPr>
      </w:pPr>
      <w:r w:rsidRPr="00076A40">
        <w:rPr>
          <w:b/>
          <w:sz w:val="20"/>
        </w:rPr>
        <w:t>Package “physics”</w:t>
      </w:r>
    </w:p>
    <w:p w14:paraId="470B05E4" w14:textId="3F37E3C4" w:rsidR="00076A40" w:rsidRDefault="00076A40" w:rsidP="00076A40">
      <w:pPr>
        <w:pStyle w:val="ListParagraph"/>
        <w:numPr>
          <w:ilvl w:val="1"/>
          <w:numId w:val="30"/>
        </w:numPr>
        <w:rPr>
          <w:sz w:val="20"/>
        </w:rPr>
      </w:pPr>
      <w:r>
        <w:rPr>
          <w:b/>
          <w:sz w:val="20"/>
        </w:rPr>
        <w:t>Vector2D</w:t>
      </w:r>
      <w:r>
        <w:rPr>
          <w:sz w:val="20"/>
        </w:rPr>
        <w:t>: Contains x and y coordinates and related functions.</w:t>
      </w:r>
    </w:p>
    <w:p w14:paraId="5E29A22E" w14:textId="65986670" w:rsidR="00076A40" w:rsidRPr="00076A40" w:rsidRDefault="00076A40" w:rsidP="00076A40">
      <w:pPr>
        <w:pStyle w:val="ListParagraph"/>
        <w:numPr>
          <w:ilvl w:val="0"/>
          <w:numId w:val="30"/>
        </w:numPr>
        <w:rPr>
          <w:sz w:val="20"/>
        </w:rPr>
      </w:pPr>
      <w:r>
        <w:rPr>
          <w:b/>
          <w:sz w:val="20"/>
        </w:rPr>
        <w:t>Package “</w:t>
      </w:r>
      <w:proofErr w:type="spellStart"/>
      <w:r>
        <w:rPr>
          <w:b/>
          <w:sz w:val="20"/>
        </w:rPr>
        <w:t>util</w:t>
      </w:r>
      <w:proofErr w:type="spellEnd"/>
      <w:r>
        <w:rPr>
          <w:b/>
          <w:sz w:val="20"/>
        </w:rPr>
        <w:t>”</w:t>
      </w:r>
    </w:p>
    <w:p w14:paraId="2D3F8781" w14:textId="5111B3DF" w:rsidR="00076A40" w:rsidRDefault="00E6282B" w:rsidP="00076A40">
      <w:pPr>
        <w:pStyle w:val="ListParagraph"/>
        <w:numPr>
          <w:ilvl w:val="1"/>
          <w:numId w:val="30"/>
        </w:numPr>
        <w:rPr>
          <w:sz w:val="20"/>
        </w:rPr>
      </w:pPr>
      <w:r>
        <w:rPr>
          <w:b/>
          <w:sz w:val="20"/>
        </w:rPr>
        <w:t>Constants</w:t>
      </w:r>
      <w:r>
        <w:rPr>
          <w:sz w:val="20"/>
        </w:rPr>
        <w:t>: A final class containing constant variables for classes to use.</w:t>
      </w:r>
    </w:p>
    <w:p w14:paraId="3838A737" w14:textId="78BDF77F" w:rsidR="00E6282B" w:rsidRPr="00E6282B" w:rsidRDefault="00E6282B" w:rsidP="00E6282B">
      <w:pPr>
        <w:pStyle w:val="ListParagraph"/>
        <w:numPr>
          <w:ilvl w:val="1"/>
          <w:numId w:val="30"/>
        </w:numPr>
        <w:rPr>
          <w:sz w:val="20"/>
        </w:rPr>
      </w:pPr>
      <w:proofErr w:type="spellStart"/>
      <w:r>
        <w:rPr>
          <w:b/>
          <w:sz w:val="20"/>
        </w:rPr>
        <w:t>Util</w:t>
      </w:r>
      <w:proofErr w:type="spellEnd"/>
      <w:r>
        <w:rPr>
          <w:sz w:val="20"/>
        </w:rPr>
        <w:t>: A final utility class containing utility methods like drawing text to canvas or getting a random integer.</w:t>
      </w:r>
    </w:p>
    <w:sectPr w:rsidR="00E6282B" w:rsidRPr="00E6282B" w:rsidSect="00855982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78644" w14:textId="77777777" w:rsidR="0074305A" w:rsidRDefault="0074305A" w:rsidP="00855982">
      <w:pPr>
        <w:spacing w:after="0" w:line="240" w:lineRule="auto"/>
      </w:pPr>
      <w:r>
        <w:separator/>
      </w:r>
    </w:p>
  </w:endnote>
  <w:endnote w:type="continuationSeparator" w:id="0">
    <w:p w14:paraId="7AF62B48" w14:textId="77777777" w:rsidR="0074305A" w:rsidRDefault="0074305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386D6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F3F3C" w14:textId="5D703C5A" w:rsidR="00E6282B" w:rsidRPr="00E6282B" w:rsidRDefault="00E6282B">
    <w:pPr>
      <w:pStyle w:val="Footer"/>
      <w:rPr>
        <w:lang w:val="en-GB"/>
      </w:rPr>
    </w:pPr>
    <w:r>
      <w:rPr>
        <w:lang w:val="en-GB"/>
      </w:rPr>
      <w:t xml:space="preserve">M. Şamil Ateşoğlu </w:t>
    </w:r>
    <w:r w:rsidRPr="00E6282B">
      <w:rPr>
        <w:lang w:val="en-GB"/>
      </w:rPr>
      <w:t>–</w:t>
    </w:r>
    <w:r>
      <w:rPr>
        <w:lang w:val="en-GB"/>
      </w:rPr>
      <w:t xml:space="preserve"> 21827095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99B48" w14:textId="77777777" w:rsidR="0074305A" w:rsidRDefault="0074305A" w:rsidP="00855982">
      <w:pPr>
        <w:spacing w:after="0" w:line="240" w:lineRule="auto"/>
      </w:pPr>
      <w:r>
        <w:separator/>
      </w:r>
    </w:p>
  </w:footnote>
  <w:footnote w:type="continuationSeparator" w:id="0">
    <w:p w14:paraId="42B56449" w14:textId="77777777" w:rsidR="0074305A" w:rsidRDefault="0074305A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5BBFF" w14:textId="22A0BD29" w:rsidR="00143D18" w:rsidRPr="00143D18" w:rsidRDefault="00143D18">
    <w:pPr>
      <w:pStyle w:val="Header"/>
      <w:rPr>
        <w:lang w:val="en-GB"/>
      </w:rPr>
    </w:pPr>
    <w:r>
      <w:rPr>
        <w:lang w:val="en-GB"/>
      </w:rPr>
      <w:t>BBM104 – Spring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A2420F"/>
    <w:multiLevelType w:val="hybridMultilevel"/>
    <w:tmpl w:val="06CE7A00"/>
    <w:lvl w:ilvl="0" w:tplc="CDBE7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18"/>
    <w:rsid w:val="00076A40"/>
    <w:rsid w:val="00143D18"/>
    <w:rsid w:val="001D4362"/>
    <w:rsid w:val="002346A3"/>
    <w:rsid w:val="00407A90"/>
    <w:rsid w:val="00560FE8"/>
    <w:rsid w:val="0057185C"/>
    <w:rsid w:val="0074305A"/>
    <w:rsid w:val="007833A7"/>
    <w:rsid w:val="00855982"/>
    <w:rsid w:val="009766B0"/>
    <w:rsid w:val="009E1508"/>
    <w:rsid w:val="00A10484"/>
    <w:rsid w:val="00B24106"/>
    <w:rsid w:val="00D323D6"/>
    <w:rsid w:val="00E167A0"/>
    <w:rsid w:val="00E6282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C8A2"/>
  <w15:chartTrackingRefBased/>
  <w15:docId w15:val="{E1103E7B-F9DF-47D9-A7D2-34527954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57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145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Şamil Ateşoğlu</dc:creator>
  <cp:lastModifiedBy>M. Şamil Ateşoğlu</cp:lastModifiedBy>
  <cp:revision>3</cp:revision>
  <cp:lastPrinted>2019-05-21T20:28:00Z</cp:lastPrinted>
  <dcterms:created xsi:type="dcterms:W3CDTF">2019-05-21T18:06:00Z</dcterms:created>
  <dcterms:modified xsi:type="dcterms:W3CDTF">2019-05-21T21:05:00Z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